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63" w:rsidRDefault="0072119C" w:rsidP="00326C63">
      <w:pPr>
        <w:pStyle w:val="NoSpacing"/>
        <w:rPr>
          <w:rFonts w:ascii="Arial" w:hAnsi="Arial" w:cs="Arial"/>
          <w:b/>
        </w:rPr>
      </w:pPr>
      <w:r w:rsidRPr="0072119C">
        <w:rPr>
          <w:rFonts w:ascii="Arial" w:hAnsi="Arial" w:cs="Arial"/>
          <w:b/>
        </w:rPr>
        <w:t>USE GITHUB AS FREE WEBHOST</w:t>
      </w:r>
      <w:r>
        <w:rPr>
          <w:rFonts w:ascii="Arial" w:hAnsi="Arial" w:cs="Arial"/>
          <w:b/>
        </w:rPr>
        <w:t xml:space="preserve"> WINDOWS</w:t>
      </w:r>
    </w:p>
    <w:p w:rsidR="0072119C" w:rsidRDefault="0072119C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Yes it is possible to use GitHub as a free webhost with no cost involved at all. I have tested this process and hosted a sample website on it. </w:t>
      </w:r>
    </w:p>
    <w:p w:rsidR="0072119C" w:rsidRDefault="0072119C" w:rsidP="00326C63">
      <w:pPr>
        <w:pStyle w:val="NoSpacing"/>
        <w:rPr>
          <w:rFonts w:ascii="Arial" w:hAnsi="Arial" w:cs="Arial"/>
        </w:rPr>
      </w:pPr>
    </w:p>
    <w:p w:rsidR="0072119C" w:rsidRDefault="0072119C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Follow the instruction below to host yours:</w:t>
      </w:r>
    </w:p>
    <w:p w:rsidR="0072119C" w:rsidRDefault="0072119C" w:rsidP="00326C63">
      <w:pPr>
        <w:pStyle w:val="NoSpacing"/>
        <w:rPr>
          <w:rFonts w:ascii="Arial" w:hAnsi="Arial" w:cs="Arial"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  <w:r w:rsidRPr="0072119C">
        <w:rPr>
          <w:rFonts w:ascii="Arial" w:hAnsi="Arial" w:cs="Arial"/>
          <w:b/>
        </w:rPr>
        <w:t>Requirements</w:t>
      </w:r>
    </w:p>
    <w:p w:rsidR="0072119C" w:rsidRDefault="0072119C" w:rsidP="0072119C">
      <w:pPr>
        <w:pStyle w:val="NoSpacing"/>
        <w:rPr>
          <w:rFonts w:ascii="Arial" w:hAnsi="Arial" w:cs="Arial"/>
          <w:b/>
        </w:rPr>
      </w:pPr>
    </w:p>
    <w:p w:rsidR="0072119C" w:rsidRDefault="0072119C" w:rsidP="00497EC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2119C">
        <w:rPr>
          <w:rFonts w:ascii="Arial" w:hAnsi="Arial" w:cs="Arial"/>
        </w:rPr>
        <w:t>GitHub</w:t>
      </w:r>
      <w:r w:rsidRPr="0072119C">
        <w:rPr>
          <w:rFonts w:ascii="Arial" w:hAnsi="Arial" w:cs="Arial"/>
        </w:rPr>
        <w:t xml:space="preserve"> Account</w:t>
      </w:r>
    </w:p>
    <w:p w:rsidR="00497ECC" w:rsidRPr="0072119C" w:rsidRDefault="00497ECC" w:rsidP="00497ECC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Download GitBash  (windows)</w:t>
      </w:r>
    </w:p>
    <w:p w:rsidR="0072119C" w:rsidRDefault="0072119C" w:rsidP="00497EC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2119C">
        <w:rPr>
          <w:rFonts w:ascii="Arial" w:hAnsi="Arial" w:cs="Arial"/>
        </w:rPr>
        <w:t>PowerShell ( I will show you the important GitHub commands</w:t>
      </w:r>
      <w:r w:rsidR="00C76A19">
        <w:rPr>
          <w:rFonts w:ascii="Arial" w:hAnsi="Arial" w:cs="Arial"/>
        </w:rPr>
        <w:t xml:space="preserve"> to upload websites</w:t>
      </w:r>
      <w:r w:rsidRPr="0072119C">
        <w:rPr>
          <w:rFonts w:ascii="Arial" w:hAnsi="Arial" w:cs="Arial"/>
        </w:rPr>
        <w:t>)</w:t>
      </w:r>
    </w:p>
    <w:p w:rsidR="00497ECC" w:rsidRPr="0072119C" w:rsidRDefault="00497ECC" w:rsidP="00497EC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2119C">
        <w:rPr>
          <w:rFonts w:ascii="Arial" w:hAnsi="Arial" w:cs="Arial"/>
        </w:rPr>
        <w:t>knowledge of html</w:t>
      </w:r>
    </w:p>
    <w:p w:rsidR="00497ECC" w:rsidRPr="0072119C" w:rsidRDefault="00497ECC" w:rsidP="00326C63">
      <w:pPr>
        <w:pStyle w:val="NoSpacing"/>
        <w:rPr>
          <w:rFonts w:ascii="Arial" w:hAnsi="Arial" w:cs="Arial"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Step1. </w:t>
      </w:r>
      <w:r w:rsidR="00E2024B">
        <w:rPr>
          <w:rFonts w:ascii="Arial" w:hAnsi="Arial" w:cs="Arial"/>
          <w:b/>
        </w:rPr>
        <w:t>Signup Process</w:t>
      </w:r>
    </w:p>
    <w:p w:rsidR="0072119C" w:rsidRDefault="0072119C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Visit </w:t>
      </w:r>
      <w:r w:rsidRPr="0072119C">
        <w:rPr>
          <w:rFonts w:ascii="Arial" w:hAnsi="Arial" w:cs="Arial"/>
          <w:b/>
        </w:rPr>
        <w:t>https://github.com/join</w:t>
      </w:r>
      <w:r w:rsidR="00E2024B">
        <w:rPr>
          <w:rFonts w:ascii="Arial" w:hAnsi="Arial" w:cs="Arial"/>
          <w:b/>
        </w:rPr>
        <w:t xml:space="preserve">  to create personal account</w:t>
      </w:r>
    </w:p>
    <w:p w:rsidR="00E2024B" w:rsidRDefault="00E2024B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26AF8329" wp14:editId="364776B7">
            <wp:extent cx="2552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B" w:rsidRDefault="00E2024B" w:rsidP="00E2024B">
      <w:pPr>
        <w:pStyle w:val="NoSpacing"/>
        <w:rPr>
          <w:rFonts w:ascii="Arial" w:hAnsi="Arial" w:cs="Arial"/>
          <w:b/>
        </w:rPr>
      </w:pPr>
    </w:p>
    <w:p w:rsidR="00E2024B" w:rsidRPr="001D25F7" w:rsidRDefault="00E2024B" w:rsidP="00E2024B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Choose you desired username </w:t>
      </w:r>
      <w:r w:rsidRPr="001D25F7">
        <w:rPr>
          <w:rFonts w:ascii="Arial" w:hAnsi="Arial" w:cs="Arial"/>
          <w:b/>
          <w:color w:val="FF0000"/>
        </w:rPr>
        <w:t>*</w:t>
      </w:r>
      <w:r w:rsidRPr="001D25F7">
        <w:rPr>
          <w:rFonts w:ascii="Arial" w:hAnsi="Arial" w:cs="Arial"/>
          <w:b/>
          <w:color w:val="FF0000"/>
        </w:rPr>
        <w:t>this should be unique</w:t>
      </w:r>
      <w:r w:rsidRPr="001D25F7">
        <w:rPr>
          <w:rFonts w:ascii="Arial" w:hAnsi="Arial" w:cs="Arial"/>
          <w:b/>
          <w:color w:val="FF0000"/>
        </w:rPr>
        <w:t xml:space="preserve"> to </w:t>
      </w:r>
      <w:r w:rsidR="001D25F7" w:rsidRPr="001D25F7">
        <w:rPr>
          <w:rFonts w:ascii="Arial" w:hAnsi="Arial" w:cs="Arial"/>
          <w:b/>
          <w:color w:val="FF0000"/>
        </w:rPr>
        <w:t>GitHub</w:t>
      </w:r>
    </w:p>
    <w:p w:rsidR="00E2024B" w:rsidRDefault="00E2024B" w:rsidP="00326C63">
      <w:pPr>
        <w:pStyle w:val="NoSpacing"/>
        <w:rPr>
          <w:rFonts w:ascii="Arial" w:hAnsi="Arial" w:cs="Arial"/>
          <w:b/>
        </w:rPr>
      </w:pPr>
    </w:p>
    <w:p w:rsidR="0072119C" w:rsidRDefault="0072119C" w:rsidP="00326C63">
      <w:pPr>
        <w:pStyle w:val="NoSpacing"/>
        <w:rPr>
          <w:rFonts w:ascii="Arial" w:hAnsi="Arial" w:cs="Arial"/>
          <w:b/>
        </w:rPr>
      </w:pPr>
    </w:p>
    <w:p w:rsidR="00E2024B" w:rsidRDefault="00E2024B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 the Free Account option and click finish signup</w:t>
      </w:r>
    </w:p>
    <w:p w:rsidR="00E2024B" w:rsidRDefault="00E2024B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3B96D2E1" wp14:editId="3470354B">
            <wp:extent cx="44577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B" w:rsidRDefault="00E2024B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Important to verify your email address by logging into your email </w:t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0A5613B8" wp14:editId="4BBCFD50">
            <wp:extent cx="5638800" cy="2200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E2024B" w:rsidRDefault="00E2024B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Create a repository by clicking on the </w:t>
      </w:r>
      <w:r w:rsidR="00610D71">
        <w:rPr>
          <w:rFonts w:ascii="Arial" w:hAnsi="Arial" w:cs="Arial"/>
          <w:b/>
        </w:rPr>
        <w:t xml:space="preserve">Plus button on far right </w:t>
      </w:r>
    </w:p>
    <w:p w:rsidR="00610D71" w:rsidRDefault="00610D71" w:rsidP="00326C63">
      <w:pPr>
        <w:pStyle w:val="NoSpacing"/>
        <w:rPr>
          <w:rFonts w:ascii="Arial" w:hAnsi="Arial" w:cs="Arial"/>
          <w:b/>
        </w:rPr>
      </w:pPr>
    </w:p>
    <w:p w:rsidR="001D25F7" w:rsidRDefault="001D25F7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7A1E463C" wp14:editId="0067DBC2">
            <wp:extent cx="5731510" cy="3230098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71" w:rsidRPr="007C01E8" w:rsidRDefault="00610D71" w:rsidP="007C01E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C01E8">
        <w:rPr>
          <w:rFonts w:ascii="Arial" w:hAnsi="Arial" w:cs="Arial"/>
        </w:rPr>
        <w:t>Give your Repository a name in the form [sitename.github.io]</w:t>
      </w:r>
    </w:p>
    <w:p w:rsidR="00610D71" w:rsidRPr="007C01E8" w:rsidRDefault="00610D71" w:rsidP="007C01E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C01E8">
        <w:rPr>
          <w:rFonts w:ascii="Arial" w:hAnsi="Arial" w:cs="Arial"/>
        </w:rPr>
        <w:t xml:space="preserve">Add a </w:t>
      </w:r>
      <w:r w:rsidR="001D25F7" w:rsidRPr="007C01E8">
        <w:rPr>
          <w:rFonts w:ascii="Arial" w:hAnsi="Arial" w:cs="Arial"/>
        </w:rPr>
        <w:t>brief</w:t>
      </w:r>
      <w:r w:rsidRPr="007C01E8">
        <w:rPr>
          <w:rFonts w:ascii="Arial" w:hAnsi="Arial" w:cs="Arial"/>
        </w:rPr>
        <w:t xml:space="preserve"> description (optional)</w:t>
      </w:r>
    </w:p>
    <w:p w:rsidR="00610D71" w:rsidRPr="007C01E8" w:rsidRDefault="00610D71" w:rsidP="007C01E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C01E8">
        <w:rPr>
          <w:rFonts w:ascii="Arial" w:hAnsi="Arial" w:cs="Arial"/>
        </w:rPr>
        <w:t>Set the repository to public</w:t>
      </w:r>
    </w:p>
    <w:p w:rsidR="00610D71" w:rsidRPr="007C01E8" w:rsidRDefault="00610D71" w:rsidP="007C01E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C01E8">
        <w:rPr>
          <w:rFonts w:ascii="Arial" w:hAnsi="Arial" w:cs="Arial"/>
        </w:rPr>
        <w:t>Select Initialize this repository with a README</w:t>
      </w:r>
    </w:p>
    <w:p w:rsidR="00610D71" w:rsidRDefault="00610D71" w:rsidP="00326C63">
      <w:pPr>
        <w:pStyle w:val="NoSpacing"/>
        <w:rPr>
          <w:rFonts w:ascii="Arial" w:hAnsi="Arial" w:cs="Arial"/>
          <w:b/>
        </w:rPr>
      </w:pPr>
    </w:p>
    <w:p w:rsidR="00610D71" w:rsidRDefault="00610D7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 things to note</w:t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Clone URL</w:t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F</w:t>
      </w:r>
      <w:r>
        <w:rPr>
          <w:rFonts w:ascii="Arial" w:hAnsi="Arial" w:cs="Arial"/>
          <w:b/>
        </w:rPr>
        <w:t>rom the new repository member home</w:t>
      </w:r>
      <w:r>
        <w:rPr>
          <w:rFonts w:ascii="Arial" w:hAnsi="Arial" w:cs="Arial"/>
          <w:b/>
        </w:rPr>
        <w:t>page, note your clone HTTPS URL</w:t>
      </w:r>
      <w:r w:rsidR="00AF0700">
        <w:rPr>
          <w:rFonts w:ascii="Arial" w:hAnsi="Arial" w:cs="Arial"/>
          <w:b/>
        </w:rPr>
        <w:t xml:space="preserve"> (we will need this later on)</w:t>
      </w:r>
      <w:r>
        <w:rPr>
          <w:noProof/>
          <w:lang w:eastAsia="en-GB"/>
        </w:rPr>
        <w:drawing>
          <wp:inline distT="0" distB="0" distL="0" distR="0" wp14:anchorId="0BD66806" wp14:editId="20F226F5">
            <wp:extent cx="5731510" cy="307333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Website (repository URL) and how to delete website (repository)</w:t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7C01E8" w:rsidRDefault="007C01E8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Click setting from the new repository member homepage.</w:t>
      </w:r>
    </w:p>
    <w:p w:rsidR="007C01E8" w:rsidRDefault="007C01E8" w:rsidP="00326C63">
      <w:pPr>
        <w:pStyle w:val="NoSpacing"/>
        <w:rPr>
          <w:rFonts w:ascii="Arial" w:hAnsi="Arial" w:cs="Arial"/>
          <w:b/>
        </w:rPr>
      </w:pPr>
    </w:p>
    <w:p w:rsidR="007C01E8" w:rsidRDefault="007C01E8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the purpose of this blog, we will only use this section for the following:</w:t>
      </w:r>
    </w:p>
    <w:p w:rsidR="007C01E8" w:rsidRDefault="007C01E8" w:rsidP="00326C63">
      <w:pPr>
        <w:pStyle w:val="NoSpacing"/>
        <w:rPr>
          <w:rFonts w:ascii="Arial" w:hAnsi="Arial" w:cs="Arial"/>
          <w:b/>
        </w:rPr>
      </w:pPr>
    </w:p>
    <w:p w:rsidR="007C01E8" w:rsidRDefault="007C01E8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Knowing our website address</w:t>
      </w:r>
      <w:r w:rsidR="00497ECC">
        <w:rPr>
          <w:rFonts w:ascii="Arial" w:hAnsi="Arial" w:cs="Arial"/>
          <w:b/>
        </w:rPr>
        <w:t xml:space="preserve">. In this example our website is </w:t>
      </w:r>
      <w:r w:rsidR="00497ECC" w:rsidRPr="00497ECC">
        <w:rPr>
          <w:rFonts w:ascii="Arial" w:hAnsi="Arial" w:cs="Arial"/>
          <w:b/>
        </w:rPr>
        <w:t>http://auroraprogramming.github.io/</w:t>
      </w:r>
    </w:p>
    <w:p w:rsidR="007C01E8" w:rsidRDefault="007C01E8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Deleting our website( repository)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noProof/>
          <w:lang w:eastAsia="en-GB"/>
        </w:rPr>
      </w:pPr>
    </w:p>
    <w:p w:rsidR="007C01E8" w:rsidRDefault="00450B9D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16388" wp14:editId="4EB448A6">
                <wp:simplePos x="0" y="0"/>
                <wp:positionH relativeFrom="column">
                  <wp:posOffset>-190500</wp:posOffset>
                </wp:positionH>
                <wp:positionV relativeFrom="paragraph">
                  <wp:posOffset>3087370</wp:posOffset>
                </wp:positionV>
                <wp:extent cx="1095375" cy="1114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1E8" w:rsidRDefault="007C01E8" w:rsidP="007C01E8">
                            <w:pPr>
                              <w:jc w:val="center"/>
                            </w:pPr>
                            <w:r>
                              <w:t>IF YOU WANT TO DELETE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5pt;margin-top:243.1pt;width:86.25pt;height:8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" fillcolor="#c0504d [3205]" strokecolor="#622423 [1605]" strokeweight="2pt">
                <v:textbox>
                  <w:txbxContent>
                    <w:p w:rsidR="007C01E8" w:rsidRDefault="007C01E8" w:rsidP="007C01E8">
                      <w:pPr>
                        <w:jc w:val="center"/>
                      </w:pPr>
                      <w:r>
                        <w:t>IF YOU WANT TO DELETE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4B5D" wp14:editId="744E2BEA">
                <wp:simplePos x="0" y="0"/>
                <wp:positionH relativeFrom="column">
                  <wp:posOffset>-190500</wp:posOffset>
                </wp:positionH>
                <wp:positionV relativeFrom="paragraph">
                  <wp:posOffset>1344295</wp:posOffset>
                </wp:positionV>
                <wp:extent cx="1095375" cy="1114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1E8" w:rsidRDefault="007C01E8" w:rsidP="007C01E8">
                            <w:pPr>
                              <w:jc w:val="center"/>
                            </w:pPr>
                            <w:r>
                              <w:t>KNOWING YOUR WEBSITE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15pt;margin-top:105.85pt;width:86.25pt;height:8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" fillcolor="#4bacc6 [3208]" strokecolor="#205867 [1608]" strokeweight="2pt">
                <v:textbox>
                  <w:txbxContent>
                    <w:p w:rsidR="007C01E8" w:rsidRDefault="007C01E8" w:rsidP="007C01E8">
                      <w:pPr>
                        <w:jc w:val="center"/>
                      </w:pPr>
                      <w:r>
                        <w:t>KNOWING YOUR WEBSITE ADDRESS</w:t>
                      </w:r>
                    </w:p>
                  </w:txbxContent>
                </v:textbox>
              </v:rect>
            </w:pict>
          </mc:Fallback>
        </mc:AlternateContent>
      </w:r>
      <w:r w:rsidR="007C01E8">
        <w:rPr>
          <w:noProof/>
          <w:lang w:eastAsia="en-GB"/>
        </w:rPr>
        <w:drawing>
          <wp:inline distT="0" distB="0" distL="0" distR="0" wp14:anchorId="01D0FD9D" wp14:editId="0123461A">
            <wp:extent cx="5019675" cy="4406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952" b="1"/>
                    <a:stretch/>
                  </pic:blipFill>
                  <pic:spPr bwMode="auto">
                    <a:xfrm>
                      <a:off x="0" y="0"/>
                      <a:ext cx="5019675" cy="440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2) ADDING GITBASH FOR WINDOWS POWERSHELL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Navigate your browser to </w:t>
      </w:r>
      <w:r w:rsidRPr="00497ECC">
        <w:rPr>
          <w:rFonts w:ascii="Arial" w:hAnsi="Arial" w:cs="Arial"/>
          <w:b/>
        </w:rPr>
        <w:t>https://msysgit.github.io/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Click Download (17.1 MB) at the time of creating this blog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722859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497ECC">
        <w:rPr>
          <w:rFonts w:ascii="Arial" w:hAnsi="Arial" w:cs="Arial"/>
          <w:b/>
        </w:rPr>
        <w:t xml:space="preserve">nstall </w:t>
      </w:r>
      <w:proofErr w:type="spellStart"/>
      <w:r w:rsidR="00497ECC">
        <w:rPr>
          <w:rFonts w:ascii="Arial" w:hAnsi="Arial" w:cs="Arial"/>
          <w:b/>
        </w:rPr>
        <w:t>Gitbash</w:t>
      </w:r>
      <w:proofErr w:type="spellEnd"/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Simply make sure you select </w:t>
      </w:r>
      <w:r w:rsidR="00722859">
        <w:rPr>
          <w:rFonts w:ascii="Arial" w:hAnsi="Arial" w:cs="Arial"/>
          <w:b/>
        </w:rPr>
        <w:t>"</w:t>
      </w:r>
      <w:r>
        <w:rPr>
          <w:rFonts w:ascii="Arial" w:hAnsi="Arial" w:cs="Arial"/>
          <w:b/>
        </w:rPr>
        <w:t>Use Git from the windows command prompt</w:t>
      </w:r>
      <w:r w:rsidR="00722859">
        <w:rPr>
          <w:rFonts w:ascii="Arial" w:hAnsi="Arial" w:cs="Arial"/>
          <w:b/>
        </w:rPr>
        <w:t>" option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4F8398E" wp14:editId="51C4E2DD">
            <wp:extent cx="48006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Accept all defaults and finish installation</w:t>
      </w: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497ECC" w:rsidRDefault="00497ECC" w:rsidP="00326C63">
      <w:pPr>
        <w:pStyle w:val="NoSpacing"/>
        <w:rPr>
          <w:rFonts w:ascii="Arial" w:hAnsi="Arial" w:cs="Arial"/>
          <w:b/>
        </w:rPr>
      </w:pPr>
    </w:p>
    <w:p w:rsidR="000125E1" w:rsidRDefault="00C76A19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3) </w:t>
      </w:r>
      <w:r w:rsidR="000125E1">
        <w:rPr>
          <w:rFonts w:ascii="Arial" w:hAnsi="Arial" w:cs="Arial"/>
          <w:b/>
        </w:rPr>
        <w:t>using PowerShell to interact with PowerShell</w:t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Open </w:t>
      </w:r>
      <w:r w:rsidR="00A0086E">
        <w:rPr>
          <w:rFonts w:ascii="Arial" w:hAnsi="Arial" w:cs="Arial"/>
          <w:b/>
        </w:rPr>
        <w:t>PowerShell</w:t>
      </w:r>
      <w:r>
        <w:rPr>
          <w:rFonts w:ascii="Arial" w:hAnsi="Arial" w:cs="Arial"/>
          <w:b/>
        </w:rPr>
        <w:t xml:space="preserve"> after a successful installation of </w:t>
      </w:r>
      <w:proofErr w:type="spellStart"/>
      <w:r>
        <w:rPr>
          <w:rFonts w:ascii="Arial" w:hAnsi="Arial" w:cs="Arial"/>
          <w:b/>
        </w:rPr>
        <w:t>Gitbash</w:t>
      </w:r>
      <w:proofErr w:type="spellEnd"/>
    </w:p>
    <w:p w:rsidR="00A0086E" w:rsidRDefault="00A0086E" w:rsidP="00326C63">
      <w:pPr>
        <w:pStyle w:val="NoSpacing"/>
        <w:rPr>
          <w:rFonts w:ascii="Arial" w:hAnsi="Arial" w:cs="Arial"/>
          <w:b/>
        </w:rPr>
      </w:pPr>
    </w:p>
    <w:p w:rsidR="00A0086E" w:rsidRDefault="00A0086E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</w:t>
      </w:r>
    </w:p>
    <w:p w:rsidR="00A0086E" w:rsidRDefault="00A0086E" w:rsidP="00A0086E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programs</w:t>
      </w:r>
    </w:p>
    <w:p w:rsidR="00A0086E" w:rsidRDefault="00A0086E" w:rsidP="00A0086E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Accessories</w:t>
      </w:r>
    </w:p>
    <w:p w:rsidR="00A0086E" w:rsidRDefault="00A0086E" w:rsidP="00A0086E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Expand windows PowerShell folder</w:t>
      </w:r>
    </w:p>
    <w:p w:rsidR="00A0086E" w:rsidRDefault="00A0086E" w:rsidP="00A0086E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Click on windows power Shell folder</w:t>
      </w: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0125E1" w:rsidRDefault="000125E1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C76A19" w:rsidRDefault="002C1C8F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PowerShell and GitHub</w:t>
      </w: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  <w:r w:rsidRPr="002C1C8F">
        <w:rPr>
          <w:rFonts w:ascii="Arial" w:hAnsi="Arial" w:cs="Arial"/>
        </w:rPr>
        <w:t>I recommend you create a folder in your c:\ drive  as demonstrated below</w:t>
      </w: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  <w:r w:rsidRPr="002C1C8F">
        <w:rPr>
          <w:rFonts w:ascii="Arial" w:hAnsi="Arial" w:cs="Arial"/>
        </w:rPr>
        <w:t xml:space="preserve">Navigate to c:\ by using </w:t>
      </w: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  <w:b/>
        </w:rPr>
      </w:pPr>
      <w:r w:rsidRPr="002C1C8F">
        <w:rPr>
          <w:rFonts w:ascii="Arial" w:hAnsi="Arial" w:cs="Arial"/>
          <w:b/>
        </w:rPr>
        <w:t>CD C:\</w:t>
      </w: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</w:p>
    <w:p w:rsidR="002C1C8F" w:rsidRDefault="002C1C8F" w:rsidP="00326C63">
      <w:pPr>
        <w:pStyle w:val="NoSpacing"/>
        <w:rPr>
          <w:rFonts w:ascii="Arial" w:hAnsi="Arial" w:cs="Arial"/>
        </w:rPr>
      </w:pPr>
      <w:r w:rsidRPr="002C1C8F">
        <w:rPr>
          <w:rFonts w:ascii="Arial" w:hAnsi="Arial" w:cs="Arial"/>
        </w:rPr>
        <w:t xml:space="preserve">Create new folder on C: named </w:t>
      </w:r>
      <w:proofErr w:type="spellStart"/>
      <w:r w:rsidRPr="002C1C8F">
        <w:rPr>
          <w:rFonts w:ascii="Arial" w:hAnsi="Arial" w:cs="Arial"/>
        </w:rPr>
        <w:t>githubpages</w:t>
      </w:r>
      <w:proofErr w:type="spellEnd"/>
      <w:r w:rsidRPr="002C1C8F">
        <w:rPr>
          <w:rFonts w:ascii="Arial" w:hAnsi="Arial" w:cs="Arial"/>
        </w:rPr>
        <w:t xml:space="preserve"> using </w:t>
      </w: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  <w:b/>
        </w:rPr>
      </w:pPr>
      <w:r w:rsidRPr="002C1C8F">
        <w:rPr>
          <w:rFonts w:ascii="Arial" w:hAnsi="Arial" w:cs="Arial"/>
          <w:b/>
        </w:rPr>
        <w:lastRenderedPageBreak/>
        <w:t xml:space="preserve">md </w:t>
      </w:r>
      <w:proofErr w:type="spellStart"/>
      <w:r w:rsidRPr="002C1C8F">
        <w:rPr>
          <w:rFonts w:ascii="Arial" w:hAnsi="Arial" w:cs="Arial"/>
          <w:b/>
        </w:rPr>
        <w:t>githubpages</w:t>
      </w:r>
      <w:proofErr w:type="spellEnd"/>
      <w:r w:rsidRPr="002C1C8F">
        <w:rPr>
          <w:rFonts w:ascii="Arial" w:hAnsi="Arial" w:cs="Arial"/>
          <w:b/>
        </w:rPr>
        <w:t xml:space="preserve"> </w:t>
      </w:r>
    </w:p>
    <w:p w:rsidR="000125E1" w:rsidRPr="002C1C8F" w:rsidRDefault="000125E1" w:rsidP="00326C63">
      <w:pPr>
        <w:pStyle w:val="NoSpacing"/>
        <w:rPr>
          <w:rFonts w:ascii="Arial" w:hAnsi="Arial" w:cs="Arial"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  <w:r w:rsidRPr="002C1C8F">
        <w:rPr>
          <w:rFonts w:ascii="Arial" w:hAnsi="Arial" w:cs="Arial"/>
        </w:rPr>
        <w:t xml:space="preserve">Navigate to </w:t>
      </w:r>
      <w:proofErr w:type="spellStart"/>
      <w:r w:rsidRPr="002C1C8F">
        <w:rPr>
          <w:rFonts w:ascii="Arial" w:hAnsi="Arial" w:cs="Arial"/>
        </w:rPr>
        <w:t>githubpages</w:t>
      </w:r>
      <w:proofErr w:type="spellEnd"/>
      <w:r w:rsidRPr="002C1C8F">
        <w:rPr>
          <w:rFonts w:ascii="Arial" w:hAnsi="Arial" w:cs="Arial"/>
        </w:rPr>
        <w:t xml:space="preserve"> </w:t>
      </w:r>
      <w:r w:rsidRPr="002C1C8F">
        <w:rPr>
          <w:rFonts w:ascii="Arial" w:hAnsi="Arial" w:cs="Arial"/>
        </w:rPr>
        <w:t xml:space="preserve"> using command</w:t>
      </w:r>
    </w:p>
    <w:p w:rsidR="002C1C8F" w:rsidRPr="002C1C8F" w:rsidRDefault="002C1C8F" w:rsidP="00326C63">
      <w:pPr>
        <w:pStyle w:val="NoSpacing"/>
        <w:rPr>
          <w:rFonts w:ascii="Arial" w:hAnsi="Arial" w:cs="Arial"/>
        </w:rPr>
      </w:pPr>
    </w:p>
    <w:p w:rsidR="002C1C8F" w:rsidRPr="002C1C8F" w:rsidRDefault="002C1C8F" w:rsidP="00326C63">
      <w:pPr>
        <w:pStyle w:val="NoSpacing"/>
        <w:rPr>
          <w:rFonts w:ascii="Arial" w:hAnsi="Arial" w:cs="Arial"/>
          <w:b/>
        </w:rPr>
      </w:pPr>
      <w:r w:rsidRPr="002C1C8F">
        <w:rPr>
          <w:rFonts w:ascii="Arial" w:hAnsi="Arial" w:cs="Arial"/>
          <w:b/>
        </w:rPr>
        <w:t xml:space="preserve">Cd </w:t>
      </w:r>
      <w:proofErr w:type="spellStart"/>
      <w:r w:rsidRPr="002C1C8F">
        <w:rPr>
          <w:rFonts w:ascii="Arial" w:hAnsi="Arial" w:cs="Arial"/>
          <w:b/>
        </w:rPr>
        <w:t>githubpages</w:t>
      </w:r>
      <w:proofErr w:type="spellEnd"/>
      <w:r w:rsidRPr="002C1C8F">
        <w:rPr>
          <w:rFonts w:ascii="Arial" w:hAnsi="Arial" w:cs="Arial"/>
          <w:b/>
        </w:rPr>
        <w:t xml:space="preserve"> </w:t>
      </w: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3A5B8942" wp14:editId="64AD8E34">
            <wp:extent cx="478155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2C1C8F" w:rsidP="00326C63">
      <w:pPr>
        <w:pStyle w:val="NoSpacing"/>
        <w:rPr>
          <w:rFonts w:ascii="Arial" w:hAnsi="Arial" w:cs="Arial"/>
          <w:b/>
        </w:rPr>
      </w:pPr>
    </w:p>
    <w:p w:rsidR="002C1C8F" w:rsidRDefault="00F077D7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Copying</w:t>
      </w:r>
      <w:r w:rsidR="002C1C8F">
        <w:rPr>
          <w:rFonts w:ascii="Arial" w:hAnsi="Arial" w:cs="Arial"/>
          <w:b/>
        </w:rPr>
        <w:t xml:space="preserve"> your repository </w:t>
      </w:r>
      <w:r>
        <w:rPr>
          <w:rFonts w:ascii="Arial" w:hAnsi="Arial" w:cs="Arial"/>
          <w:b/>
        </w:rPr>
        <w:t>popularly known as Cloning.</w:t>
      </w:r>
    </w:p>
    <w:p w:rsidR="00471E80" w:rsidRDefault="002C1C8F" w:rsidP="00326C63">
      <w:pPr>
        <w:pStyle w:val="NoSpacing"/>
        <w:rPr>
          <w:rFonts w:ascii="Arial" w:hAnsi="Arial" w:cs="Arial"/>
        </w:rPr>
      </w:pPr>
      <w:r w:rsidRPr="00471E80">
        <w:rPr>
          <w:rFonts w:ascii="Arial" w:hAnsi="Arial" w:cs="Arial"/>
        </w:rPr>
        <w:t>W</w:t>
      </w:r>
      <w:r w:rsidR="00471E80">
        <w:rPr>
          <w:rFonts w:ascii="Arial" w:hAnsi="Arial" w:cs="Arial"/>
        </w:rPr>
        <w:t xml:space="preserve">e need to clone our repository to </w:t>
      </w:r>
      <w:r w:rsidRPr="00471E80">
        <w:rPr>
          <w:rFonts w:ascii="Arial" w:hAnsi="Arial" w:cs="Arial"/>
        </w:rPr>
        <w:t xml:space="preserve">c:\ so </w:t>
      </w:r>
      <w:r w:rsidR="00471E80">
        <w:rPr>
          <w:rFonts w:ascii="Arial" w:hAnsi="Arial" w:cs="Arial"/>
        </w:rPr>
        <w:t xml:space="preserve">we can add our website html  files </w:t>
      </w:r>
      <w:r w:rsidRPr="00471E80">
        <w:rPr>
          <w:rFonts w:ascii="Arial" w:hAnsi="Arial" w:cs="Arial"/>
        </w:rPr>
        <w:t xml:space="preserve">the folder and upload it GitHub using our public </w:t>
      </w:r>
      <w:r w:rsidR="00040EB6" w:rsidRPr="00471E80">
        <w:rPr>
          <w:rFonts w:ascii="Arial" w:hAnsi="Arial" w:cs="Arial"/>
        </w:rPr>
        <w:t>https URL noted earlier</w:t>
      </w:r>
      <w:r w:rsidR="00471E80">
        <w:rPr>
          <w:rFonts w:ascii="Arial" w:hAnsi="Arial" w:cs="Arial"/>
        </w:rPr>
        <w:t>.</w:t>
      </w:r>
    </w:p>
    <w:p w:rsidR="00471E80" w:rsidRDefault="00471E80" w:rsidP="00326C63">
      <w:pPr>
        <w:pStyle w:val="NoSpacing"/>
        <w:rPr>
          <w:rFonts w:ascii="Arial" w:hAnsi="Arial" w:cs="Arial"/>
        </w:rPr>
      </w:pPr>
    </w:p>
    <w:p w:rsidR="00471E80" w:rsidRDefault="00F077D7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Copy</w:t>
      </w:r>
      <w:r w:rsidR="00471E80">
        <w:rPr>
          <w:rFonts w:ascii="Arial" w:hAnsi="Arial" w:cs="Arial"/>
          <w:b/>
        </w:rPr>
        <w:t xml:space="preserve"> your GitHub website using the command below</w:t>
      </w:r>
    </w:p>
    <w:p w:rsidR="00471E80" w:rsidRDefault="00471E80" w:rsidP="00326C63">
      <w:pPr>
        <w:pStyle w:val="NoSpacing"/>
        <w:rPr>
          <w:rFonts w:ascii="Arial" w:hAnsi="Arial" w:cs="Arial"/>
          <w:b/>
        </w:rPr>
      </w:pPr>
    </w:p>
    <w:p w:rsidR="00471E80" w:rsidRPr="00471E80" w:rsidRDefault="00471E80" w:rsidP="00326C63">
      <w:pPr>
        <w:pStyle w:val="NoSpacing"/>
        <w:rPr>
          <w:rFonts w:ascii="Arial" w:hAnsi="Arial" w:cs="Arial"/>
        </w:rPr>
      </w:pPr>
      <w:r w:rsidRPr="00471E80">
        <w:rPr>
          <w:rFonts w:ascii="Arial" w:hAnsi="Arial" w:cs="Arial"/>
        </w:rPr>
        <w:t>git clone https://github.com/auroraprogramming/auroraprogramming.github.io</w:t>
      </w:r>
    </w:p>
    <w:p w:rsidR="00471E80" w:rsidRDefault="00471E80" w:rsidP="00326C63">
      <w:pPr>
        <w:pStyle w:val="NoSpacing"/>
        <w:rPr>
          <w:rFonts w:ascii="Arial" w:hAnsi="Arial" w:cs="Arial"/>
          <w:b/>
        </w:rPr>
      </w:pPr>
    </w:p>
    <w:p w:rsidR="00471E80" w:rsidRDefault="00471E80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4BA2BB2C" wp14:editId="28721996">
            <wp:extent cx="5731510" cy="7519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0" w:rsidRDefault="00471E80" w:rsidP="00326C63">
      <w:pPr>
        <w:pStyle w:val="NoSpacing"/>
        <w:rPr>
          <w:rFonts w:ascii="Arial" w:hAnsi="Arial" w:cs="Arial"/>
          <w:b/>
        </w:rPr>
      </w:pPr>
    </w:p>
    <w:p w:rsidR="00471E80" w:rsidRDefault="00471E80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may check the cloned folder by browsing to </w:t>
      </w:r>
      <w:r w:rsidRPr="002C1C8F">
        <w:rPr>
          <w:rFonts w:ascii="Arial" w:hAnsi="Arial" w:cs="Arial"/>
          <w:b/>
        </w:rPr>
        <w:t xml:space="preserve">githubpages </w:t>
      </w:r>
      <w:r>
        <w:rPr>
          <w:rFonts w:ascii="Arial" w:hAnsi="Arial" w:cs="Arial"/>
          <w:b/>
        </w:rPr>
        <w:t>the folder created on c:\</w:t>
      </w:r>
    </w:p>
    <w:p w:rsidR="00471E80" w:rsidRDefault="00471E80" w:rsidP="00326C63">
      <w:pPr>
        <w:pStyle w:val="NoSpacing"/>
        <w:rPr>
          <w:rFonts w:ascii="Arial" w:hAnsi="Arial" w:cs="Arial"/>
          <w:b/>
        </w:rPr>
      </w:pPr>
    </w:p>
    <w:p w:rsidR="00471E80" w:rsidRDefault="00471E80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56DB06BB" wp14:editId="68E7FD95">
            <wp:extent cx="52863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0" w:rsidRDefault="00471E80" w:rsidP="00326C63">
      <w:pPr>
        <w:pStyle w:val="NoSpacing"/>
        <w:rPr>
          <w:rFonts w:ascii="Arial" w:hAnsi="Arial" w:cs="Arial"/>
          <w:b/>
        </w:rPr>
      </w:pPr>
    </w:p>
    <w:p w:rsidR="00471E80" w:rsidRDefault="00471E80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you see your GitHub folder then </w:t>
      </w:r>
      <w:r w:rsidR="00F077D7">
        <w:rPr>
          <w:rFonts w:ascii="Arial" w:hAnsi="Arial" w:cs="Arial"/>
          <w:b/>
        </w:rPr>
        <w:t>GitHub</w:t>
      </w:r>
      <w:r>
        <w:rPr>
          <w:rFonts w:ascii="Arial" w:hAnsi="Arial" w:cs="Arial"/>
          <w:b/>
        </w:rPr>
        <w:t xml:space="preserve"> has successfull</w:t>
      </w:r>
      <w:r w:rsidR="00F077D7">
        <w:rPr>
          <w:rFonts w:ascii="Arial" w:hAnsi="Arial" w:cs="Arial"/>
          <w:b/>
        </w:rPr>
        <w:t>y cloned your website folder locally.</w:t>
      </w: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Default="00F077D7" w:rsidP="00326C63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Default="00F077D7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Add you HTML page(s) to the folder</w:t>
      </w:r>
    </w:p>
    <w:p w:rsidR="00F077D7" w:rsidRDefault="00F077D7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2D04AFC8" wp14:editId="27D8480D">
            <wp:extent cx="5086350" cy="140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Pr="00F077D7" w:rsidRDefault="00F077D7" w:rsidP="00326C63">
      <w:pPr>
        <w:pStyle w:val="NoSpacing"/>
        <w:rPr>
          <w:rFonts w:ascii="Arial" w:hAnsi="Arial" w:cs="Arial"/>
          <w:b/>
        </w:rPr>
      </w:pPr>
      <w:r w:rsidRPr="00F077D7">
        <w:rPr>
          <w:rFonts w:ascii="Arial" w:hAnsi="Arial" w:cs="Arial"/>
          <w:b/>
        </w:rPr>
        <w:t>Uploading your website using PowerShell</w:t>
      </w:r>
    </w:p>
    <w:p w:rsidR="00F077D7" w:rsidRPr="00F077D7" w:rsidRDefault="00F077D7" w:rsidP="00326C63">
      <w:pPr>
        <w:pStyle w:val="NoSpacing"/>
        <w:rPr>
          <w:rFonts w:ascii="Arial" w:hAnsi="Arial" w:cs="Arial"/>
        </w:rPr>
      </w:pPr>
    </w:p>
    <w:p w:rsidR="00F077D7" w:rsidRPr="00F077D7" w:rsidRDefault="00F077D7" w:rsidP="00326C63">
      <w:pPr>
        <w:pStyle w:val="NoSpacing"/>
        <w:rPr>
          <w:rFonts w:ascii="Arial" w:hAnsi="Arial" w:cs="Arial"/>
        </w:rPr>
      </w:pPr>
      <w:r w:rsidRPr="00F077D7">
        <w:rPr>
          <w:rFonts w:ascii="Arial" w:hAnsi="Arial" w:cs="Arial"/>
        </w:rPr>
        <w:t>From PowerShell, navigate to the repository folder using command</w:t>
      </w:r>
    </w:p>
    <w:p w:rsidR="00F077D7" w:rsidRPr="00F077D7" w:rsidRDefault="00F077D7" w:rsidP="00326C63">
      <w:pPr>
        <w:pStyle w:val="NoSpacing"/>
        <w:rPr>
          <w:rFonts w:ascii="Arial" w:hAnsi="Arial" w:cs="Arial"/>
        </w:rPr>
      </w:pPr>
    </w:p>
    <w:p w:rsidR="00F077D7" w:rsidRPr="00F077D7" w:rsidRDefault="00F077D7" w:rsidP="00326C63">
      <w:pPr>
        <w:pStyle w:val="NoSpacing"/>
        <w:rPr>
          <w:rFonts w:ascii="Arial" w:hAnsi="Arial" w:cs="Arial"/>
        </w:rPr>
      </w:pPr>
      <w:r w:rsidRPr="00F077D7">
        <w:rPr>
          <w:rFonts w:ascii="Arial" w:hAnsi="Arial" w:cs="Arial"/>
        </w:rPr>
        <w:t>cd auroraprogramming.github.io</w:t>
      </w:r>
    </w:p>
    <w:p w:rsidR="00F077D7" w:rsidRDefault="00F077D7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2494328B" wp14:editId="60C64295">
            <wp:extent cx="3952875" cy="285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changes between folder and online repository by using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Git status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6CBAD6D7" wp14:editId="256CD594">
            <wp:extent cx="5731510" cy="1293264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Index .html is highlighted as a new file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file(s) index.html by using command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 w:rsidRPr="00281E41">
        <w:rPr>
          <w:rFonts w:ascii="Arial" w:hAnsi="Arial" w:cs="Arial"/>
          <w:b/>
        </w:rPr>
        <w:t xml:space="preserve"> git add index.html</w:t>
      </w:r>
      <w:r>
        <w:rPr>
          <w:rFonts w:ascii="Arial" w:hAnsi="Arial" w:cs="Arial"/>
          <w:b/>
        </w:rPr>
        <w:t xml:space="preserve"> (use * if you have many files thus git add *)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3CA7E26F" wp14:editId="0465C03C">
            <wp:extent cx="5038725" cy="142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Commit the changed file.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1135139F" wp14:editId="0CC26988">
            <wp:extent cx="5731510" cy="183273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-m = description of what you are uploading or a message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Finally make the file changes live by using the command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281E41" w:rsidRDefault="00281E41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Git push origin master</w:t>
      </w:r>
    </w:p>
    <w:p w:rsidR="00281E41" w:rsidRDefault="00281E41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0413FC3E" wp14:editId="0DC08CB3">
            <wp:extent cx="5410200" cy="1276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Enter your username</w:t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your password</w:t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That’s it. Your website is now live</w:t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06DDACF6" wp14:editId="01411E4E">
            <wp:extent cx="5734050" cy="1943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34585"/>
                    <a:stretch/>
                  </pic:blipFill>
                  <pic:spPr bwMode="auto">
                    <a:xfrm>
                      <a:off x="0" y="0"/>
                      <a:ext cx="5731510" cy="194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281E41" w:rsidRDefault="00450B9D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Recap</w:t>
      </w:r>
    </w:p>
    <w:p w:rsidR="00450B9D" w:rsidRDefault="00450B9D" w:rsidP="00326C63">
      <w:pPr>
        <w:pStyle w:val="NoSpacing"/>
        <w:rPr>
          <w:rFonts w:ascii="Arial" w:hAnsi="Arial" w:cs="Arial"/>
          <w:b/>
        </w:rPr>
      </w:pPr>
    </w:p>
    <w:p w:rsidR="008F5777" w:rsidRDefault="008F5777" w:rsidP="00326C6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new files or edit html file</w:t>
      </w:r>
    </w:p>
    <w:p w:rsidR="00450B9D" w:rsidRPr="008F5777" w:rsidRDefault="008F5777" w:rsidP="00450B9D">
      <w:pPr>
        <w:pStyle w:val="NoSpacing"/>
        <w:rPr>
          <w:rFonts w:ascii="Arial" w:hAnsi="Arial" w:cs="Arial"/>
        </w:rPr>
      </w:pPr>
      <w:r w:rsidRPr="008F5777">
        <w:rPr>
          <w:rFonts w:ascii="Arial" w:hAnsi="Arial" w:cs="Arial"/>
        </w:rPr>
        <w:t xml:space="preserve">Use </w:t>
      </w:r>
      <w:r w:rsidRPr="008F5777">
        <w:rPr>
          <w:rFonts w:ascii="Arial" w:hAnsi="Arial" w:cs="Arial"/>
          <w:b/>
          <w:i/>
        </w:rPr>
        <w:t>g</w:t>
      </w:r>
      <w:r w:rsidR="00450B9D" w:rsidRPr="008F5777">
        <w:rPr>
          <w:rFonts w:ascii="Arial" w:hAnsi="Arial" w:cs="Arial"/>
          <w:b/>
          <w:i/>
        </w:rPr>
        <w:t>it status</w:t>
      </w:r>
      <w:r w:rsidRPr="008F5777">
        <w:rPr>
          <w:rFonts w:ascii="Arial" w:hAnsi="Arial" w:cs="Arial"/>
          <w:b/>
          <w:i/>
        </w:rPr>
        <w:t xml:space="preserve"> </w:t>
      </w:r>
      <w:r w:rsidRPr="008F5777">
        <w:rPr>
          <w:rFonts w:ascii="Arial" w:hAnsi="Arial" w:cs="Arial"/>
        </w:rPr>
        <w:t>to find changes in local files and online repository</w:t>
      </w:r>
    </w:p>
    <w:p w:rsidR="00450B9D" w:rsidRDefault="008F5777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450B9D" w:rsidRPr="008F5777">
        <w:rPr>
          <w:rFonts w:ascii="Arial" w:hAnsi="Arial" w:cs="Arial"/>
          <w:b/>
          <w:i/>
        </w:rPr>
        <w:t>git add</w:t>
      </w:r>
      <w:r w:rsidRPr="008F5777">
        <w:rPr>
          <w:rFonts w:ascii="Arial" w:hAnsi="Arial" w:cs="Arial"/>
          <w:b/>
          <w:i/>
        </w:rPr>
        <w:t xml:space="preserve"> *</w:t>
      </w:r>
      <w:r>
        <w:rPr>
          <w:rFonts w:ascii="Arial" w:hAnsi="Arial" w:cs="Arial"/>
        </w:rPr>
        <w:t xml:space="preserve"> to stage all new files </w:t>
      </w:r>
    </w:p>
    <w:p w:rsidR="008F5777" w:rsidRDefault="008F5777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8F5777">
        <w:rPr>
          <w:rFonts w:ascii="Arial" w:hAnsi="Arial" w:cs="Arial"/>
          <w:b/>
          <w:i/>
        </w:rPr>
        <w:t>git commit -m 'First commit'</w:t>
      </w:r>
      <w:r>
        <w:rPr>
          <w:rFonts w:ascii="Arial" w:hAnsi="Arial" w:cs="Arial"/>
        </w:rPr>
        <w:t xml:space="preserve"> to commit staged files</w:t>
      </w:r>
    </w:p>
    <w:p w:rsidR="008F5777" w:rsidRDefault="008F5777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8F5777">
        <w:rPr>
          <w:rFonts w:ascii="Arial" w:hAnsi="Arial" w:cs="Arial"/>
          <w:b/>
          <w:i/>
        </w:rPr>
        <w:t>git push origin master to push</w:t>
      </w:r>
      <w:r>
        <w:rPr>
          <w:rFonts w:ascii="Arial" w:hAnsi="Arial" w:cs="Arial"/>
        </w:rPr>
        <w:t xml:space="preserve"> the changes to your online repository(website)</w:t>
      </w:r>
    </w:p>
    <w:p w:rsidR="008F5777" w:rsidRDefault="008F5777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</w:rPr>
        <w:t xml:space="preserve">Enter your </w:t>
      </w:r>
      <w:proofErr w:type="spellStart"/>
      <w:r>
        <w:rPr>
          <w:rFonts w:ascii="Arial" w:hAnsi="Arial" w:cs="Arial"/>
          <w:color w:val="FF0000"/>
        </w:rPr>
        <w:t>github</w:t>
      </w:r>
      <w:proofErr w:type="spellEnd"/>
      <w:r w:rsidRPr="008F5777">
        <w:rPr>
          <w:rFonts w:ascii="Arial" w:hAnsi="Arial" w:cs="Arial"/>
          <w:color w:val="FF0000"/>
        </w:rPr>
        <w:t xml:space="preserve"> username and password</w:t>
      </w:r>
    </w:p>
    <w:p w:rsidR="008F5777" w:rsidRDefault="008F5777" w:rsidP="00326C63">
      <w:pPr>
        <w:pStyle w:val="NoSpacing"/>
        <w:rPr>
          <w:rFonts w:ascii="Arial" w:hAnsi="Arial" w:cs="Arial"/>
        </w:rPr>
      </w:pPr>
    </w:p>
    <w:p w:rsidR="008F5777" w:rsidRDefault="008F5777" w:rsidP="00326C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All done. I hope this has been informative. </w:t>
      </w:r>
    </w:p>
    <w:p w:rsidR="008F5777" w:rsidRDefault="008F5777" w:rsidP="00326C63">
      <w:pPr>
        <w:pStyle w:val="NoSpacing"/>
        <w:rPr>
          <w:rFonts w:ascii="Arial" w:hAnsi="Arial" w:cs="Arial"/>
        </w:rPr>
      </w:pPr>
    </w:p>
    <w:p w:rsidR="008F5777" w:rsidRDefault="008F5777" w:rsidP="00326C63">
      <w:pPr>
        <w:pStyle w:val="NoSpacing"/>
        <w:rPr>
          <w:rFonts w:ascii="Arial" w:hAnsi="Arial" w:cs="Arial"/>
        </w:rPr>
      </w:pPr>
    </w:p>
    <w:p w:rsidR="008F5777" w:rsidRPr="008F5777" w:rsidRDefault="008F5777" w:rsidP="00326C63">
      <w:pPr>
        <w:pStyle w:val="NoSpacing"/>
        <w:rPr>
          <w:rFonts w:ascii="Arial" w:hAnsi="Arial" w:cs="Arial"/>
        </w:rPr>
      </w:pP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Default="00F077D7" w:rsidP="00326C63">
      <w:pPr>
        <w:pStyle w:val="NoSpacing"/>
        <w:rPr>
          <w:rFonts w:ascii="Arial" w:hAnsi="Arial" w:cs="Arial"/>
          <w:b/>
        </w:rPr>
      </w:pPr>
    </w:p>
    <w:p w:rsidR="00F077D7" w:rsidRPr="0072119C" w:rsidRDefault="00F077D7" w:rsidP="00326C63">
      <w:pPr>
        <w:pStyle w:val="NoSpacing"/>
        <w:rPr>
          <w:rFonts w:ascii="Arial" w:hAnsi="Arial" w:cs="Arial"/>
          <w:b/>
        </w:rPr>
      </w:pPr>
    </w:p>
    <w:sectPr w:rsidR="00F077D7" w:rsidRPr="0072119C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19C" w:rsidRDefault="0072119C" w:rsidP="00706669">
      <w:pPr>
        <w:spacing w:after="0" w:line="240" w:lineRule="auto"/>
      </w:pPr>
      <w:r>
        <w:separator/>
      </w:r>
    </w:p>
  </w:endnote>
  <w:endnote w:type="continuationSeparator" w:id="0">
    <w:p w:rsidR="0072119C" w:rsidRDefault="0072119C" w:rsidP="0070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6313421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1B49A8" w:rsidRPr="00706669" w:rsidRDefault="001B49A8">
        <w:pPr>
          <w:pStyle w:val="Footer"/>
          <w:jc w:val="right"/>
          <w:rPr>
            <w:sz w:val="18"/>
            <w:szCs w:val="18"/>
          </w:rPr>
        </w:pPr>
        <w:r w:rsidRPr="00706669">
          <w:rPr>
            <w:rFonts w:ascii="Arial" w:hAnsi="Arial" w:cs="Arial"/>
            <w:sz w:val="18"/>
            <w:szCs w:val="18"/>
          </w:rPr>
          <w:fldChar w:fldCharType="begin"/>
        </w:r>
        <w:r w:rsidRPr="00706669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706669">
          <w:rPr>
            <w:rFonts w:ascii="Arial" w:hAnsi="Arial" w:cs="Arial"/>
            <w:sz w:val="18"/>
            <w:szCs w:val="18"/>
          </w:rPr>
          <w:fldChar w:fldCharType="separate"/>
        </w:r>
        <w:r w:rsidR="006C1F5B">
          <w:rPr>
            <w:rFonts w:ascii="Arial" w:hAnsi="Arial" w:cs="Arial"/>
            <w:noProof/>
            <w:sz w:val="18"/>
            <w:szCs w:val="18"/>
          </w:rPr>
          <w:t>7</w:t>
        </w:r>
        <w:r w:rsidRPr="00706669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1B49A8" w:rsidRDefault="001B4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19C" w:rsidRDefault="0072119C" w:rsidP="00706669">
      <w:pPr>
        <w:spacing w:after="0" w:line="240" w:lineRule="auto"/>
      </w:pPr>
      <w:r>
        <w:separator/>
      </w:r>
    </w:p>
  </w:footnote>
  <w:footnote w:type="continuationSeparator" w:id="0">
    <w:p w:rsidR="0072119C" w:rsidRDefault="0072119C" w:rsidP="0070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1CF"/>
    <w:multiLevelType w:val="hybridMultilevel"/>
    <w:tmpl w:val="1FE05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74DD8"/>
    <w:multiLevelType w:val="hybridMultilevel"/>
    <w:tmpl w:val="41EEB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E1E96"/>
    <w:multiLevelType w:val="hybridMultilevel"/>
    <w:tmpl w:val="3846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0686C"/>
    <w:multiLevelType w:val="hybridMultilevel"/>
    <w:tmpl w:val="77E8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9C"/>
    <w:rsid w:val="000125E1"/>
    <w:rsid w:val="00040EB6"/>
    <w:rsid w:val="0018321F"/>
    <w:rsid w:val="001B49A8"/>
    <w:rsid w:val="001D25F7"/>
    <w:rsid w:val="00281E41"/>
    <w:rsid w:val="002C1C8F"/>
    <w:rsid w:val="002C6083"/>
    <w:rsid w:val="00320726"/>
    <w:rsid w:val="00326C63"/>
    <w:rsid w:val="0033502C"/>
    <w:rsid w:val="00353DBB"/>
    <w:rsid w:val="003858E6"/>
    <w:rsid w:val="004230E9"/>
    <w:rsid w:val="00450B9D"/>
    <w:rsid w:val="00471E80"/>
    <w:rsid w:val="0049276C"/>
    <w:rsid w:val="00497ECC"/>
    <w:rsid w:val="004F24CF"/>
    <w:rsid w:val="005444C8"/>
    <w:rsid w:val="00570FA6"/>
    <w:rsid w:val="00610D71"/>
    <w:rsid w:val="006C1F5B"/>
    <w:rsid w:val="00706669"/>
    <w:rsid w:val="0072119C"/>
    <w:rsid w:val="00722859"/>
    <w:rsid w:val="007C01E8"/>
    <w:rsid w:val="008225CB"/>
    <w:rsid w:val="008E4E08"/>
    <w:rsid w:val="008F5777"/>
    <w:rsid w:val="00933AD1"/>
    <w:rsid w:val="009A41C0"/>
    <w:rsid w:val="009D7639"/>
    <w:rsid w:val="00A0086E"/>
    <w:rsid w:val="00AF0700"/>
    <w:rsid w:val="00B00F96"/>
    <w:rsid w:val="00B62AEB"/>
    <w:rsid w:val="00BD0CD5"/>
    <w:rsid w:val="00C128A0"/>
    <w:rsid w:val="00C76A19"/>
    <w:rsid w:val="00CF78DB"/>
    <w:rsid w:val="00D00F8E"/>
    <w:rsid w:val="00E005F7"/>
    <w:rsid w:val="00E2024B"/>
    <w:rsid w:val="00EC4946"/>
    <w:rsid w:val="00F077D7"/>
    <w:rsid w:val="00F95360"/>
    <w:rsid w:val="00F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69"/>
  </w:style>
  <w:style w:type="paragraph" w:styleId="Footer">
    <w:name w:val="footer"/>
    <w:basedOn w:val="Normal"/>
    <w:link w:val="FooterChar"/>
    <w:uiPriority w:val="99"/>
    <w:unhideWhenUsed/>
    <w:rsid w:val="007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69"/>
  </w:style>
  <w:style w:type="paragraph" w:styleId="NoSpacing">
    <w:name w:val="No Spacing"/>
    <w:uiPriority w:val="1"/>
    <w:qFormat/>
    <w:rsid w:val="00326C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69"/>
  </w:style>
  <w:style w:type="paragraph" w:styleId="Footer">
    <w:name w:val="footer"/>
    <w:basedOn w:val="Normal"/>
    <w:link w:val="FooterChar"/>
    <w:uiPriority w:val="99"/>
    <w:unhideWhenUsed/>
    <w:rsid w:val="007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69"/>
  </w:style>
  <w:style w:type="paragraph" w:styleId="NoSpacing">
    <w:name w:val="No Spacing"/>
    <w:uiPriority w:val="1"/>
    <w:qFormat/>
    <w:rsid w:val="00326C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92E03E83</Template>
  <TotalTime>0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Birketts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Ghunney</dc:creator>
  <cp:lastModifiedBy>Michael Ghunney</cp:lastModifiedBy>
  <cp:revision>2</cp:revision>
  <dcterms:created xsi:type="dcterms:W3CDTF">2015-06-26T16:24:00Z</dcterms:created>
  <dcterms:modified xsi:type="dcterms:W3CDTF">2015-06-26T16:24:00Z</dcterms:modified>
</cp:coreProperties>
</file>